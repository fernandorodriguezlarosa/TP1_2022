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A5D8" w14:textId="0E3FED89" w:rsidR="00821AE6" w:rsidRDefault="00F43D45" w:rsidP="00F43D45">
      <w:pPr>
        <w:pStyle w:val="Ttulo10"/>
        <w:spacing w:after="0"/>
        <w:rPr>
          <w:lang w:val="de-DE"/>
        </w:rPr>
      </w:pPr>
      <w:r>
        <w:rPr>
          <w:lang w:val="de-DE"/>
        </w:rPr>
        <w:t>Módulo 1 – Producción de Textos e Hipertextos</w:t>
      </w:r>
    </w:p>
    <w:p w14:paraId="45885BAA" w14:textId="5D0A30B4" w:rsidR="00F43D45" w:rsidRDefault="00F43D45" w:rsidP="00F43D45">
      <w:pPr>
        <w:pStyle w:val="Subttulo1"/>
        <w:rPr>
          <w:lang w:val="de-DE"/>
        </w:rPr>
      </w:pPr>
      <w:r>
        <w:rPr>
          <w:lang w:val="de-DE"/>
        </w:rPr>
        <w:t>Marck Up Languages</w:t>
      </w:r>
    </w:p>
    <w:p w14:paraId="6AFB5091" w14:textId="1A879C5B" w:rsidR="00F43D45" w:rsidRDefault="00F43D45" w:rsidP="00F43D45">
      <w:pPr>
        <w:pStyle w:val="author"/>
        <w:rPr>
          <w:lang w:val="de-DE"/>
        </w:rPr>
      </w:pPr>
      <w:r>
        <w:rPr>
          <w:lang w:val="de-DE"/>
        </w:rPr>
        <w:t>Rodriguez Fernando, Guillermo Zaina, Marcos Santiago, Franco Santilli, Renzo Targot</w:t>
      </w:r>
    </w:p>
    <w:p w14:paraId="5F860AA0" w14:textId="3AEF558E" w:rsidR="00F43D45" w:rsidRDefault="00165D35" w:rsidP="00F43D45">
      <w:pPr>
        <w:pStyle w:val="address"/>
        <w:rPr>
          <w:rStyle w:val="e-mail"/>
          <w:lang w:val="de-DE"/>
        </w:rPr>
      </w:pPr>
      <w:hyperlink r:id="rId7" w:history="1">
        <w:r w:rsidR="00F43D45" w:rsidRPr="00F43D45">
          <w:rPr>
            <w:rStyle w:val="Hipervnculo"/>
            <w:rFonts w:ascii="Courier" w:hAnsi="Courier"/>
            <w:noProof/>
            <w:spacing w:val="-6"/>
            <w:lang w:val="de-DE"/>
          </w:rPr>
          <w:t>Ferrodriguez15@gmail.com</w:t>
        </w:r>
      </w:hyperlink>
      <w:r w:rsidR="00F43D45" w:rsidRPr="00F43D45">
        <w:rPr>
          <w:rStyle w:val="e-mail"/>
          <w:lang w:val="de-DE"/>
        </w:rPr>
        <w:t xml:space="preserve"> , </w:t>
      </w:r>
      <w:hyperlink r:id="rId8" w:history="1">
        <w:r w:rsidR="00F43D45" w:rsidRPr="00B0475D">
          <w:rPr>
            <w:rStyle w:val="Hipervnculo"/>
            <w:rFonts w:ascii="Courier" w:hAnsi="Courier"/>
            <w:noProof/>
            <w:spacing w:val="-6"/>
            <w:lang w:val="de-DE"/>
          </w:rPr>
          <w:t>zainaguillermo@gmail.com</w:t>
        </w:r>
      </w:hyperlink>
      <w:r w:rsidR="00F43D45">
        <w:rPr>
          <w:rStyle w:val="e-mail"/>
          <w:lang w:val="de-DE"/>
        </w:rPr>
        <w:t xml:space="preserve"> , </w:t>
      </w:r>
      <w:hyperlink r:id="rId9" w:history="1">
        <w:r w:rsidR="00F43D45" w:rsidRPr="00B0475D">
          <w:rPr>
            <w:rStyle w:val="Hipervnculo"/>
            <w:rFonts w:ascii="Courier" w:hAnsi="Courier"/>
            <w:noProof/>
            <w:spacing w:val="-6"/>
            <w:lang w:val="de-DE"/>
          </w:rPr>
          <w:t>marcossantiagoh2@gmail.com</w:t>
        </w:r>
      </w:hyperlink>
      <w:r w:rsidR="00F43D45">
        <w:rPr>
          <w:rStyle w:val="e-mail"/>
          <w:lang w:val="de-DE"/>
        </w:rPr>
        <w:t xml:space="preserve"> , </w:t>
      </w:r>
      <w:hyperlink r:id="rId10" w:history="1">
        <w:r w:rsidR="00F43D45" w:rsidRPr="00B0475D">
          <w:rPr>
            <w:rStyle w:val="Hipervnculo"/>
            <w:rFonts w:ascii="Courier" w:hAnsi="Courier"/>
            <w:noProof/>
            <w:spacing w:val="-6"/>
            <w:lang w:val="de-DE"/>
          </w:rPr>
          <w:t>francosantilli47@gmail.com</w:t>
        </w:r>
      </w:hyperlink>
      <w:r w:rsidR="00F43D45">
        <w:rPr>
          <w:rStyle w:val="e-mail"/>
          <w:lang w:val="de-DE"/>
        </w:rPr>
        <w:t xml:space="preserve"> , </w:t>
      </w:r>
      <w:hyperlink r:id="rId11" w:history="1">
        <w:r w:rsidR="00F43D45" w:rsidRPr="00B0475D">
          <w:rPr>
            <w:rStyle w:val="Hipervnculo"/>
            <w:rFonts w:ascii="Courier" w:hAnsi="Courier"/>
            <w:noProof/>
            <w:spacing w:val="-6"/>
            <w:lang w:val="de-DE"/>
          </w:rPr>
          <w:t>renzot0800@gmail.com</w:t>
        </w:r>
      </w:hyperlink>
      <w:r w:rsidR="00F43D45">
        <w:rPr>
          <w:rStyle w:val="e-mail"/>
          <w:lang w:val="de-DE"/>
        </w:rPr>
        <w:t xml:space="preserve"> .</w:t>
      </w:r>
    </w:p>
    <w:p w14:paraId="506622FC" w14:textId="14EE718E" w:rsidR="00EC4BB7" w:rsidRDefault="00F43D45" w:rsidP="00C12725">
      <w:pPr>
        <w:pStyle w:val="abstract"/>
        <w:spacing w:after="0"/>
        <w:rPr>
          <w:lang w:val="es-AR"/>
        </w:rPr>
      </w:pPr>
      <w:proofErr w:type="spellStart"/>
      <w:r w:rsidRPr="00F43D45">
        <w:rPr>
          <w:b/>
          <w:lang w:val="es-AR"/>
        </w:rPr>
        <w:t>Abstract</w:t>
      </w:r>
      <w:proofErr w:type="spellEnd"/>
      <w:r w:rsidRPr="00F43D45">
        <w:rPr>
          <w:b/>
          <w:lang w:val="es-AR"/>
        </w:rPr>
        <w:t>.</w:t>
      </w:r>
      <w:r w:rsidRPr="00F43D45">
        <w:rPr>
          <w:lang w:val="es-AR"/>
        </w:rPr>
        <w:t xml:space="preserve"> En </w:t>
      </w:r>
      <w:r w:rsidR="00C6435E">
        <w:rPr>
          <w:lang w:val="es-AR"/>
        </w:rPr>
        <w:t>e</w:t>
      </w:r>
      <w:r w:rsidRPr="00F43D45">
        <w:rPr>
          <w:lang w:val="es-AR"/>
        </w:rPr>
        <w:t>ste document</w:t>
      </w:r>
      <w:r>
        <w:rPr>
          <w:lang w:val="es-AR"/>
        </w:rPr>
        <w:t>o</w:t>
      </w:r>
      <w:r w:rsidRPr="00F43D45">
        <w:rPr>
          <w:lang w:val="es-AR"/>
        </w:rPr>
        <w:t xml:space="preserve"> analizamos l</w:t>
      </w:r>
      <w:r>
        <w:rPr>
          <w:lang w:val="es-AR"/>
        </w:rPr>
        <w:t>o que hemos visto en la clase</w:t>
      </w:r>
      <w:r w:rsidR="00EC4BB7">
        <w:rPr>
          <w:lang w:val="es-AR"/>
        </w:rPr>
        <w:t>.</w:t>
      </w:r>
      <w:r w:rsidR="00C6435E">
        <w:rPr>
          <w:lang w:val="es-AR"/>
        </w:rPr>
        <w:t xml:space="preserve"> </w:t>
      </w:r>
      <w:proofErr w:type="spellStart"/>
      <w:r w:rsidR="00EC4BB7" w:rsidRPr="00EC4BB7">
        <w:rPr>
          <w:b/>
          <w:lang w:val="es-AR"/>
        </w:rPr>
        <w:t>Keywords</w:t>
      </w:r>
      <w:proofErr w:type="spellEnd"/>
      <w:r w:rsidR="00EC4BB7" w:rsidRPr="00EC4BB7">
        <w:rPr>
          <w:b/>
          <w:lang w:val="es-AR"/>
        </w:rPr>
        <w:t>.</w:t>
      </w:r>
      <w:r w:rsidR="00EC4BB7" w:rsidRPr="00EC4BB7">
        <w:rPr>
          <w:lang w:val="es-AR"/>
        </w:rPr>
        <w:t xml:space="preserve"> Tecnologías Emergentes, Marca</w:t>
      </w:r>
      <w:r w:rsidR="00EC4BB7">
        <w:rPr>
          <w:lang w:val="es-AR"/>
        </w:rPr>
        <w:t>dos</w:t>
      </w:r>
      <w:r w:rsidR="00EC4BB7" w:rsidRPr="00EC4BB7">
        <w:rPr>
          <w:lang w:val="es-AR"/>
        </w:rPr>
        <w:t xml:space="preserve">. </w:t>
      </w:r>
      <w:r w:rsidR="00EC4BB7">
        <w:rPr>
          <w:lang w:val="es-AR"/>
        </w:rPr>
        <w:t xml:space="preserve"> </w:t>
      </w:r>
    </w:p>
    <w:p w14:paraId="47A6B110" w14:textId="27EC08E5" w:rsidR="00EC4BB7" w:rsidRDefault="00EC4BB7" w:rsidP="00EC4BB7">
      <w:pPr>
        <w:pStyle w:val="heading1"/>
        <w:rPr>
          <w:lang w:val="es-AR"/>
        </w:rPr>
      </w:pPr>
      <w:r>
        <w:rPr>
          <w:lang w:val="es-AR"/>
        </w:rPr>
        <w:t>Introducción</w:t>
      </w:r>
    </w:p>
    <w:p w14:paraId="7D5E28ED" w14:textId="43FC8091" w:rsidR="00DC1C6F" w:rsidRDefault="00C12725" w:rsidP="00586F1D">
      <w:pPr>
        <w:rPr>
          <w:lang w:val="es-AR"/>
        </w:rPr>
      </w:pPr>
      <w:r>
        <w:rPr>
          <w:lang w:val="es-AR"/>
        </w:rPr>
        <w:t xml:space="preserve">En la clase del día 6/4/2022 </w:t>
      </w:r>
      <w:r w:rsidR="003131D1">
        <w:rPr>
          <w:lang w:val="es-AR"/>
        </w:rPr>
        <w:t>aprendimos di</w:t>
      </w:r>
      <w:r w:rsidR="003D63B8">
        <w:rPr>
          <w:lang w:val="es-AR"/>
        </w:rPr>
        <w:t>stintas he</w:t>
      </w:r>
      <w:r w:rsidR="00D5319D">
        <w:rPr>
          <w:lang w:val="es-AR"/>
        </w:rPr>
        <w:t>rramientas</w:t>
      </w:r>
      <w:r w:rsidR="007D67B9">
        <w:rPr>
          <w:lang w:val="es-AR"/>
        </w:rPr>
        <w:t xml:space="preserve">, </w:t>
      </w:r>
      <w:r w:rsidR="007311D5">
        <w:rPr>
          <w:lang w:val="es-AR"/>
        </w:rPr>
        <w:t xml:space="preserve">primero vimos de qué se trata el lenguaje </w:t>
      </w:r>
      <w:proofErr w:type="spellStart"/>
      <w:r w:rsidR="007311D5">
        <w:rPr>
          <w:lang w:val="es-AR"/>
        </w:rPr>
        <w:t>html</w:t>
      </w:r>
      <w:proofErr w:type="spellEnd"/>
      <w:r w:rsidR="00BE2CCB">
        <w:rPr>
          <w:lang w:val="es-AR"/>
        </w:rPr>
        <w:t xml:space="preserve">, conociendo lo que es un tag y cómo se utilizan. Posteriormente vimos como utilizar el navegador </w:t>
      </w:r>
      <w:r w:rsidR="006803F3">
        <w:rPr>
          <w:lang w:val="es-AR"/>
        </w:rPr>
        <w:t>para navegar por nuestro</w:t>
      </w:r>
      <w:r w:rsidR="00735A1D">
        <w:rPr>
          <w:lang w:val="es-AR"/>
        </w:rPr>
        <w:t>s</w:t>
      </w:r>
      <w:r w:rsidR="006803F3">
        <w:rPr>
          <w:lang w:val="es-AR"/>
        </w:rPr>
        <w:t xml:space="preserve"> documentos de forma segura escribiendo </w:t>
      </w:r>
      <w:hyperlink r:id="rId12" w:history="1">
        <w:r w:rsidR="00735A1D" w:rsidRPr="00B0475D">
          <w:rPr>
            <w:rStyle w:val="Hipervnculo"/>
            <w:lang w:val="es-AR"/>
          </w:rPr>
          <w:t>file:///C:/</w:t>
        </w:r>
      </w:hyperlink>
      <w:r w:rsidR="00735A1D">
        <w:rPr>
          <w:lang w:val="es-AR"/>
        </w:rPr>
        <w:t>.</w:t>
      </w:r>
    </w:p>
    <w:p w14:paraId="61975E16" w14:textId="3ADF7866" w:rsidR="00735A1D" w:rsidRDefault="00735A1D" w:rsidP="00586F1D">
      <w:pPr>
        <w:rPr>
          <w:lang w:val="es-AR"/>
        </w:rPr>
      </w:pPr>
      <w:r>
        <w:rPr>
          <w:lang w:val="es-AR"/>
        </w:rPr>
        <w:t xml:space="preserve">Vimos los distintos tags que se pueden utilizar en el sitio </w:t>
      </w:r>
      <w:r w:rsidR="004260AE">
        <w:rPr>
          <w:lang w:val="es-AR"/>
        </w:rPr>
        <w:t xml:space="preserve">w3.org, y pudimos remarcar una parte de nuestro texto. </w:t>
      </w:r>
      <w:r w:rsidR="00A240FF">
        <w:rPr>
          <w:lang w:val="es-AR"/>
        </w:rPr>
        <w:t>Finalmente utilizamos la página github.com para crear un grupo de trabajo, a partir del cual vamos a realizar los distintos Trabajos Prácticos a lo largo del cursado de la materia.</w:t>
      </w:r>
    </w:p>
    <w:p w14:paraId="5C38666B" w14:textId="667F7D73" w:rsidR="00735A1D" w:rsidRDefault="00735A1D" w:rsidP="00586F1D">
      <w:pPr>
        <w:rPr>
          <w:lang w:val="es-AR"/>
        </w:rPr>
      </w:pPr>
    </w:p>
    <w:p w14:paraId="62D8D246" w14:textId="172EE6EF" w:rsidR="00EC4BB7" w:rsidRDefault="00EC4BB7" w:rsidP="00DC1C6F">
      <w:pPr>
        <w:pStyle w:val="heading1"/>
        <w:rPr>
          <w:lang w:val="es-AR"/>
        </w:rPr>
      </w:pPr>
      <w:r>
        <w:rPr>
          <w:lang w:val="es-AR"/>
        </w:rPr>
        <w:t xml:space="preserve">El lenguaje </w:t>
      </w:r>
      <w:proofErr w:type="spellStart"/>
      <w:r>
        <w:rPr>
          <w:lang w:val="es-AR"/>
        </w:rPr>
        <w:t>html</w:t>
      </w:r>
      <w:proofErr w:type="spellEnd"/>
    </w:p>
    <w:p w14:paraId="6049C04C" w14:textId="5EF88988" w:rsidR="00A240FF" w:rsidRDefault="00A240FF" w:rsidP="00A240FF">
      <w:pPr>
        <w:rPr>
          <w:lang w:val="es-AR"/>
        </w:rPr>
      </w:pPr>
      <w:r>
        <w:rPr>
          <w:lang w:val="es-AR"/>
        </w:rPr>
        <w:t xml:space="preserve">Para escribir nuestro primer archivo en lenguaje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utilizamos</w:t>
      </w:r>
      <w:r w:rsidR="005935A4">
        <w:rPr>
          <w:lang w:val="es-AR"/>
        </w:rPr>
        <w:t xml:space="preserve"> el bloc de notas de Windows, </w:t>
      </w:r>
      <w:r w:rsidR="00FF2B70">
        <w:rPr>
          <w:lang w:val="es-AR"/>
        </w:rPr>
        <w:t>separamos en título y cuerpo nuestro documento y posteriormente lo guardamos con la terminación .</w:t>
      </w:r>
      <w:proofErr w:type="spellStart"/>
      <w:r w:rsidR="00FF2B70">
        <w:rPr>
          <w:lang w:val="es-AR"/>
        </w:rPr>
        <w:t>html</w:t>
      </w:r>
      <w:proofErr w:type="spellEnd"/>
      <w:r w:rsidR="00FF2B70">
        <w:rPr>
          <w:lang w:val="es-AR"/>
        </w:rPr>
        <w:t xml:space="preserve"> para que quede guardado como una página web.</w:t>
      </w:r>
    </w:p>
    <w:p w14:paraId="4F7C66C1" w14:textId="43FFBBC4" w:rsidR="00485835" w:rsidRPr="00A240FF" w:rsidRDefault="00485835" w:rsidP="00A240FF">
      <w:pPr>
        <w:rPr>
          <w:lang w:val="es-AR"/>
        </w:rPr>
      </w:pPr>
      <w:r>
        <w:rPr>
          <w:lang w:val="es-AR"/>
        </w:rPr>
        <w:t>Debemos tener en cuenta que el formato predeterminado de guardado de éste tipo de archivos es .</w:t>
      </w:r>
      <w:proofErr w:type="spellStart"/>
      <w:proofErr w:type="gramStart"/>
      <w:r>
        <w:rPr>
          <w:lang w:val="es-AR"/>
        </w:rPr>
        <w:t>txt</w:t>
      </w:r>
      <w:proofErr w:type="spellEnd"/>
      <w:r>
        <w:rPr>
          <w:lang w:val="es-AR"/>
        </w:rPr>
        <w:t xml:space="preserve"> .</w:t>
      </w:r>
      <w:proofErr w:type="gramEnd"/>
    </w:p>
    <w:p w14:paraId="6988C50D" w14:textId="72AB4781" w:rsidR="00EC4BB7" w:rsidRDefault="00EC4BB7" w:rsidP="00DC1C6F">
      <w:pPr>
        <w:pStyle w:val="heading2"/>
        <w:spacing w:before="0"/>
        <w:rPr>
          <w:lang w:val="es-AR"/>
        </w:rPr>
      </w:pPr>
      <w:r>
        <w:rPr>
          <w:lang w:val="es-AR"/>
        </w:rPr>
        <w:t>Sitio w</w:t>
      </w:r>
      <w:r w:rsidR="004260AE">
        <w:rPr>
          <w:lang w:val="es-AR"/>
        </w:rPr>
        <w:t>3.</w:t>
      </w:r>
      <w:r>
        <w:rPr>
          <w:lang w:val="es-AR"/>
        </w:rPr>
        <w:t>o</w:t>
      </w:r>
      <w:r w:rsidR="004260AE">
        <w:rPr>
          <w:lang w:val="es-AR"/>
        </w:rPr>
        <w:t>rg</w:t>
      </w:r>
    </w:p>
    <w:p w14:paraId="710C4207" w14:textId="2DA2CFB4" w:rsidR="000A178F" w:rsidRPr="000A178F" w:rsidRDefault="000A178F" w:rsidP="000A178F">
      <w:pPr>
        <w:rPr>
          <w:lang w:val="es-AR"/>
        </w:rPr>
      </w:pPr>
      <w:r>
        <w:rPr>
          <w:lang w:val="es-AR"/>
        </w:rPr>
        <w:t xml:space="preserve">Accedimos al sitio </w:t>
      </w:r>
      <w:hyperlink r:id="rId13" w:history="1">
        <w:r w:rsidRPr="00B0475D">
          <w:rPr>
            <w:rStyle w:val="Hipervnculo"/>
            <w:lang w:val="es-AR"/>
          </w:rPr>
          <w:t>https://www.w3.org/TR/html4/index/elements.html</w:t>
        </w:r>
      </w:hyperlink>
      <w:r>
        <w:rPr>
          <w:lang w:val="es-AR"/>
        </w:rPr>
        <w:t xml:space="preserve"> para aprender nuevos tags, con distintas funcionalidades para poder</w:t>
      </w:r>
      <w:r w:rsidR="001C2809">
        <w:rPr>
          <w:lang w:val="es-AR"/>
        </w:rPr>
        <w:t xml:space="preserve"> usarlas en un futuro. Ejemplos de tags son los siguientes:</w:t>
      </w:r>
    </w:p>
    <w:p w14:paraId="75A2696C" w14:textId="3DC89230" w:rsidR="00485835" w:rsidRPr="00485835" w:rsidRDefault="00165D35" w:rsidP="00485835">
      <w:pPr>
        <w:rPr>
          <w:lang w:val="es-AR"/>
        </w:rPr>
      </w:pPr>
      <w:r>
        <w:rPr>
          <w:noProof/>
          <w:lang w:val="es-AR"/>
        </w:rPr>
        <w:lastRenderedPageBreak/>
        <w:pict w14:anchorId="59C38B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46.35pt;height:197.3pt;visibility:visible;mso-wrap-style:square">
            <v:imagedata r:id="rId14" o:title=""/>
          </v:shape>
        </w:pict>
      </w:r>
    </w:p>
    <w:p w14:paraId="4DFB1859" w14:textId="3A0AFCE2" w:rsidR="00EC4BB7" w:rsidRDefault="00EC4BB7" w:rsidP="00EC4BB7">
      <w:pPr>
        <w:pStyle w:val="heading2"/>
        <w:rPr>
          <w:lang w:val="es-AR"/>
        </w:rPr>
      </w:pPr>
      <w:r>
        <w:rPr>
          <w:lang w:val="es-AR"/>
        </w:rPr>
        <w:t xml:space="preserve">Nuestro primer ejemplo de una página </w:t>
      </w:r>
      <w:proofErr w:type="spellStart"/>
      <w:r>
        <w:rPr>
          <w:lang w:val="es-AR"/>
        </w:rPr>
        <w:t>html</w:t>
      </w:r>
      <w:proofErr w:type="spellEnd"/>
    </w:p>
    <w:p w14:paraId="5294437D" w14:textId="7114A803" w:rsidR="00EC4BB7" w:rsidRDefault="00EC4BB7" w:rsidP="00EC4BB7">
      <w:pPr>
        <w:rPr>
          <w:lang w:val="es-AR"/>
        </w:rPr>
      </w:pPr>
      <w:r>
        <w:rPr>
          <w:lang w:val="es-AR"/>
        </w:rPr>
        <w:t xml:space="preserve">Este es nuestro primer documento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creado:</w:t>
      </w:r>
    </w:p>
    <w:p w14:paraId="2B7D8044" w14:textId="0D64E349" w:rsidR="00EC4BB7" w:rsidRPr="00EC4BB7" w:rsidRDefault="00EC4BB7" w:rsidP="00EC4BB7">
      <w:pPr>
        <w:pStyle w:val="programcode"/>
      </w:pPr>
      <w:r w:rsidRPr="00EC4BB7">
        <w:t>&lt;html&gt;&lt;head&gt;&lt;h1&gt;</w:t>
      </w:r>
    </w:p>
    <w:p w14:paraId="08AE6C5A" w14:textId="77777777" w:rsidR="00EC4BB7" w:rsidRPr="00EC4BB7" w:rsidRDefault="00EC4BB7" w:rsidP="00EC4BB7">
      <w:pPr>
        <w:pStyle w:val="programcode"/>
      </w:pPr>
      <w:proofErr w:type="spellStart"/>
      <w:r w:rsidRPr="00EC4BB7">
        <w:t>Título</w:t>
      </w:r>
      <w:proofErr w:type="spellEnd"/>
    </w:p>
    <w:p w14:paraId="61414699" w14:textId="54AB3912" w:rsidR="00EC4BB7" w:rsidRPr="00EC4BB7" w:rsidRDefault="00EC4BB7" w:rsidP="00EC4BB7">
      <w:pPr>
        <w:pStyle w:val="programcode"/>
      </w:pPr>
      <w:r w:rsidRPr="00EC4BB7">
        <w:t>&lt;/h1&gt;&lt;</w:t>
      </w:r>
      <w:proofErr w:type="spellStart"/>
      <w:r w:rsidRPr="00EC4BB7">
        <w:t>hr</w:t>
      </w:r>
      <w:proofErr w:type="spellEnd"/>
      <w:r w:rsidRPr="00EC4BB7">
        <w:t>&gt;&lt;h2&gt;</w:t>
      </w:r>
    </w:p>
    <w:p w14:paraId="203E4D8D" w14:textId="77777777" w:rsidR="00EC4BB7" w:rsidRPr="00EC4BB7" w:rsidRDefault="00EC4BB7" w:rsidP="00EC4BB7">
      <w:pPr>
        <w:pStyle w:val="programcode"/>
      </w:pPr>
      <w:proofErr w:type="spellStart"/>
      <w:r w:rsidRPr="00EC4BB7">
        <w:t>Subtítulo</w:t>
      </w:r>
      <w:proofErr w:type="spellEnd"/>
    </w:p>
    <w:p w14:paraId="4F218800" w14:textId="2B415E90" w:rsidR="00EC4BB7" w:rsidRPr="00EC4BB7" w:rsidRDefault="00EC4BB7" w:rsidP="00EC4BB7">
      <w:pPr>
        <w:pStyle w:val="programcode"/>
      </w:pPr>
      <w:r w:rsidRPr="00EC4BB7">
        <w:t>&lt;h2/&gt;&lt;/head&gt;&lt;body&gt;</w:t>
      </w:r>
    </w:p>
    <w:p w14:paraId="546B44AF" w14:textId="77777777" w:rsidR="00EC4BB7" w:rsidRPr="00EC4BB7" w:rsidRDefault="00EC4BB7" w:rsidP="00EC4BB7">
      <w:pPr>
        <w:pStyle w:val="programcode"/>
        <w:rPr>
          <w:lang w:val="es-AR"/>
        </w:rPr>
      </w:pPr>
      <w:proofErr w:type="spellStart"/>
      <w:r w:rsidRPr="00EC4BB7">
        <w:rPr>
          <w:lang w:val="es-AR"/>
        </w:rPr>
        <w:t>fernando</w:t>
      </w:r>
      <w:proofErr w:type="spellEnd"/>
      <w:r w:rsidRPr="00EC4BB7">
        <w:rPr>
          <w:lang w:val="es-AR"/>
        </w:rPr>
        <w:t xml:space="preserve"> </w:t>
      </w:r>
      <w:proofErr w:type="spellStart"/>
      <w:r w:rsidRPr="00EC4BB7">
        <w:rPr>
          <w:lang w:val="es-AR"/>
        </w:rPr>
        <w:t>rodriguez</w:t>
      </w:r>
      <w:proofErr w:type="spellEnd"/>
    </w:p>
    <w:p w14:paraId="3236E1DD" w14:textId="77777777" w:rsidR="00EC4BB7" w:rsidRPr="00EC4BB7" w:rsidRDefault="00EC4BB7" w:rsidP="00EC4BB7">
      <w:pPr>
        <w:pStyle w:val="programcode"/>
        <w:rPr>
          <w:lang w:val="es-AR"/>
        </w:rPr>
      </w:pPr>
      <w:r w:rsidRPr="00EC4BB7">
        <w:rPr>
          <w:lang w:val="es-AR"/>
        </w:rPr>
        <w:t>&lt;</w:t>
      </w:r>
      <w:proofErr w:type="spellStart"/>
      <w:r w:rsidRPr="00EC4BB7">
        <w:rPr>
          <w:lang w:val="es-AR"/>
        </w:rPr>
        <w:t>strong</w:t>
      </w:r>
      <w:proofErr w:type="spellEnd"/>
      <w:r w:rsidRPr="00EC4BB7">
        <w:rPr>
          <w:lang w:val="es-AR"/>
        </w:rPr>
        <w:t>&gt;</w:t>
      </w:r>
    </w:p>
    <w:p w14:paraId="7E83B186" w14:textId="77777777" w:rsidR="00EC4BB7" w:rsidRPr="00EC4BB7" w:rsidRDefault="00EC4BB7" w:rsidP="00EC4BB7">
      <w:pPr>
        <w:pStyle w:val="programcode"/>
        <w:rPr>
          <w:lang w:val="es-AR"/>
        </w:rPr>
      </w:pPr>
      <w:r w:rsidRPr="00EC4BB7">
        <w:rPr>
          <w:lang w:val="es-AR"/>
        </w:rPr>
        <w:t>me llamo</w:t>
      </w:r>
    </w:p>
    <w:p w14:paraId="7DA28865" w14:textId="05D5919C" w:rsidR="00EC4BB7" w:rsidRPr="00EC4BB7" w:rsidRDefault="00EC4BB7" w:rsidP="00EC4BB7">
      <w:pPr>
        <w:pStyle w:val="programcode"/>
        <w:rPr>
          <w:lang w:val="es-AR"/>
        </w:rPr>
      </w:pPr>
      <w:r w:rsidRPr="00EC4BB7">
        <w:rPr>
          <w:lang w:val="es-AR"/>
        </w:rPr>
        <w:t>&lt;/</w:t>
      </w:r>
      <w:proofErr w:type="spellStart"/>
      <w:r w:rsidRPr="00EC4BB7">
        <w:rPr>
          <w:lang w:val="es-AR"/>
        </w:rPr>
        <w:t>strong</w:t>
      </w:r>
      <w:proofErr w:type="spellEnd"/>
      <w:r w:rsidRPr="00EC4BB7">
        <w:rPr>
          <w:lang w:val="es-AR"/>
        </w:rPr>
        <w:t>&gt;</w:t>
      </w:r>
      <w:r w:rsidRPr="00EC4BB7">
        <w:t>&lt;h3&gt;</w:t>
      </w:r>
    </w:p>
    <w:p w14:paraId="5F577B3B" w14:textId="77777777" w:rsidR="00EC4BB7" w:rsidRPr="00EC4BB7" w:rsidRDefault="00EC4BB7" w:rsidP="00EC4BB7">
      <w:pPr>
        <w:pStyle w:val="programcode"/>
      </w:pPr>
      <w:proofErr w:type="spellStart"/>
      <w:r w:rsidRPr="00EC4BB7">
        <w:t>hola</w:t>
      </w:r>
      <w:proofErr w:type="spellEnd"/>
    </w:p>
    <w:p w14:paraId="657FF844" w14:textId="6D3FB23C" w:rsidR="00EC4BB7" w:rsidRPr="00EC4BB7" w:rsidRDefault="00EC4BB7" w:rsidP="00EC4BB7">
      <w:pPr>
        <w:pStyle w:val="programcode"/>
      </w:pPr>
      <w:r w:rsidRPr="00EC4BB7">
        <w:t>&lt;/h3&gt;&lt;h4&gt;</w:t>
      </w:r>
    </w:p>
    <w:p w14:paraId="79643379" w14:textId="77777777" w:rsidR="00EC4BB7" w:rsidRPr="00EC4BB7" w:rsidRDefault="00EC4BB7" w:rsidP="00EC4BB7">
      <w:pPr>
        <w:pStyle w:val="programcode"/>
      </w:pPr>
      <w:proofErr w:type="spellStart"/>
      <w:r w:rsidRPr="00EC4BB7">
        <w:t>ferererer</w:t>
      </w:r>
      <w:proofErr w:type="spellEnd"/>
    </w:p>
    <w:p w14:paraId="69D2C64C" w14:textId="3FA59A36" w:rsidR="00EC4BB7" w:rsidRPr="00EC4BB7" w:rsidRDefault="00EC4BB7" w:rsidP="00EC4BB7">
      <w:pPr>
        <w:pStyle w:val="programcode"/>
      </w:pPr>
      <w:r w:rsidRPr="00EC4BB7">
        <w:t>&lt;/h4&gt;</w:t>
      </w:r>
      <w:r w:rsidRPr="00EC4BB7">
        <w:rPr>
          <w:lang w:val="es-AR"/>
        </w:rPr>
        <w:t>&lt;h5&gt;</w:t>
      </w:r>
    </w:p>
    <w:p w14:paraId="560E4E24" w14:textId="77777777" w:rsidR="00EC4BB7" w:rsidRPr="00EC4BB7" w:rsidRDefault="00EC4BB7" w:rsidP="00EC4BB7">
      <w:pPr>
        <w:pStyle w:val="programcode"/>
        <w:rPr>
          <w:lang w:val="es-AR"/>
        </w:rPr>
      </w:pPr>
      <w:proofErr w:type="spellStart"/>
      <w:r w:rsidRPr="00EC4BB7">
        <w:rPr>
          <w:lang w:val="es-AR"/>
        </w:rPr>
        <w:t>fer</w:t>
      </w:r>
      <w:proofErr w:type="spellEnd"/>
    </w:p>
    <w:p w14:paraId="782F148A" w14:textId="4F19F18B" w:rsidR="00EC4BB7" w:rsidRPr="00EC4BB7" w:rsidRDefault="00EC4BB7" w:rsidP="00EC4BB7">
      <w:pPr>
        <w:pStyle w:val="programcode"/>
        <w:rPr>
          <w:lang w:val="es-AR"/>
        </w:rPr>
      </w:pPr>
      <w:r w:rsidRPr="00EC4BB7">
        <w:rPr>
          <w:lang w:val="es-AR"/>
        </w:rPr>
        <w:t>&lt;/h5&gt;&lt;h6&gt;</w:t>
      </w:r>
    </w:p>
    <w:p w14:paraId="4133FABA" w14:textId="77777777" w:rsidR="00EC4BB7" w:rsidRPr="00EC4BB7" w:rsidRDefault="00EC4BB7" w:rsidP="00EC4BB7">
      <w:pPr>
        <w:pStyle w:val="programcode"/>
        <w:rPr>
          <w:lang w:val="es-AR"/>
        </w:rPr>
      </w:pPr>
      <w:proofErr w:type="spellStart"/>
      <w:r w:rsidRPr="00EC4BB7">
        <w:rPr>
          <w:lang w:val="es-AR"/>
        </w:rPr>
        <w:t>nando</w:t>
      </w:r>
      <w:proofErr w:type="spellEnd"/>
    </w:p>
    <w:p w14:paraId="02269082" w14:textId="77777777" w:rsidR="00EC4BB7" w:rsidRPr="00EC4BB7" w:rsidRDefault="00EC4BB7" w:rsidP="00EC4BB7">
      <w:pPr>
        <w:pStyle w:val="programcode"/>
        <w:rPr>
          <w:lang w:val="es-AR"/>
        </w:rPr>
      </w:pPr>
      <w:r w:rsidRPr="00EC4BB7">
        <w:rPr>
          <w:lang w:val="es-AR"/>
        </w:rPr>
        <w:t>&lt;/h6&gt;</w:t>
      </w:r>
    </w:p>
    <w:p w14:paraId="1C828406" w14:textId="77777777" w:rsidR="00EC4BB7" w:rsidRPr="00EC4BB7" w:rsidRDefault="00EC4BB7" w:rsidP="00EC4BB7">
      <w:pPr>
        <w:pStyle w:val="programcode"/>
        <w:rPr>
          <w:lang w:val="es-AR"/>
        </w:rPr>
      </w:pPr>
      <w:proofErr w:type="spellStart"/>
      <w:r w:rsidRPr="00EC4BB7">
        <w:rPr>
          <w:lang w:val="es-AR"/>
        </w:rPr>
        <w:t>blablablablabla</w:t>
      </w:r>
      <w:proofErr w:type="spellEnd"/>
    </w:p>
    <w:p w14:paraId="407E7154" w14:textId="315438DD" w:rsidR="00EC4BB7" w:rsidRDefault="00EC4BB7" w:rsidP="00EC4BB7">
      <w:pPr>
        <w:pStyle w:val="programcode"/>
        <w:rPr>
          <w:lang w:val="es-AR"/>
        </w:rPr>
      </w:pPr>
      <w:r w:rsidRPr="00EC4BB7">
        <w:rPr>
          <w:lang w:val="es-AR"/>
        </w:rPr>
        <w:t>&lt;/</w:t>
      </w:r>
      <w:proofErr w:type="spellStart"/>
      <w:r w:rsidRPr="00EC4BB7">
        <w:rPr>
          <w:lang w:val="es-AR"/>
        </w:rPr>
        <w:t>body</w:t>
      </w:r>
      <w:proofErr w:type="spellEnd"/>
      <w:r w:rsidRPr="00EC4BB7">
        <w:rPr>
          <w:lang w:val="es-AR"/>
        </w:rPr>
        <w:t>&gt;&lt;/</w:t>
      </w:r>
      <w:proofErr w:type="spellStart"/>
      <w:r w:rsidRPr="00EC4BB7">
        <w:rPr>
          <w:lang w:val="es-AR"/>
        </w:rPr>
        <w:t>html</w:t>
      </w:r>
      <w:proofErr w:type="spellEnd"/>
      <w:r w:rsidRPr="00EC4BB7">
        <w:rPr>
          <w:lang w:val="es-AR"/>
        </w:rPr>
        <w:t>&gt;</w:t>
      </w:r>
    </w:p>
    <w:p w14:paraId="38210FC0" w14:textId="77169729" w:rsidR="00EC4BB7" w:rsidRDefault="00586F1D" w:rsidP="00586F1D">
      <w:pPr>
        <w:pStyle w:val="heading1"/>
        <w:rPr>
          <w:lang w:val="es-AR"/>
        </w:rPr>
      </w:pPr>
      <w:r>
        <w:rPr>
          <w:lang w:val="es-AR"/>
        </w:rPr>
        <w:lastRenderedPageBreak/>
        <w:t xml:space="preserve">Forma de Navegación </w:t>
      </w:r>
      <w:r w:rsidR="004E700A">
        <w:rPr>
          <w:lang w:val="es-AR"/>
        </w:rPr>
        <w:t>Segura:</w:t>
      </w:r>
    </w:p>
    <w:p w14:paraId="51E06DED" w14:textId="71297C86" w:rsidR="008E0FF2" w:rsidRPr="008E0FF2" w:rsidRDefault="008E0FF2" w:rsidP="008E0FF2">
      <w:pPr>
        <w:rPr>
          <w:lang w:val="es-AR"/>
        </w:rPr>
      </w:pPr>
      <w:r>
        <w:rPr>
          <w:lang w:val="es-AR"/>
        </w:rPr>
        <w:t xml:space="preserve">Para navegar de forma segura por </w:t>
      </w:r>
      <w:r w:rsidR="00F924A2">
        <w:rPr>
          <w:lang w:val="es-AR"/>
        </w:rPr>
        <w:t>nuestros archivos</w:t>
      </w:r>
      <w:r>
        <w:rPr>
          <w:lang w:val="es-AR"/>
        </w:rPr>
        <w:t>, sin liberar ningún virus que pueda contener nuestra computadora usamos los co</w:t>
      </w:r>
      <w:r w:rsidR="00D43CEC">
        <w:rPr>
          <w:lang w:val="es-AR"/>
        </w:rPr>
        <w:t xml:space="preserve">mandos </w:t>
      </w:r>
      <w:hyperlink r:id="rId15" w:history="1">
        <w:r w:rsidR="00D43CEC" w:rsidRPr="00B0475D">
          <w:rPr>
            <w:rStyle w:val="Hipervnculo"/>
            <w:lang w:val="es-AR"/>
          </w:rPr>
          <w:t>file:///C:/</w:t>
        </w:r>
      </w:hyperlink>
      <w:r w:rsidR="00D43CEC">
        <w:rPr>
          <w:lang w:val="es-AR"/>
        </w:rPr>
        <w:t xml:space="preserve"> , podemos seleccionar el disco que deseemos revisar y posteriormente navegar a</w:t>
      </w:r>
      <w:r w:rsidR="004E700A">
        <w:rPr>
          <w:lang w:val="es-AR"/>
        </w:rPr>
        <w:t xml:space="preserve"> través del navegador Web que estemos utilizando.</w:t>
      </w:r>
    </w:p>
    <w:p w14:paraId="603D8B79" w14:textId="38B20438" w:rsidR="00586F1D" w:rsidRDefault="00586F1D" w:rsidP="00586F1D">
      <w:pPr>
        <w:pStyle w:val="heading1"/>
        <w:rPr>
          <w:lang w:val="es-AR"/>
        </w:rPr>
      </w:pPr>
      <w:r>
        <w:rPr>
          <w:lang w:val="es-AR"/>
        </w:rPr>
        <w:t>Sitio de Github.com</w:t>
      </w:r>
      <w:r w:rsidR="004E700A">
        <w:rPr>
          <w:lang w:val="es-AR"/>
        </w:rPr>
        <w:t>:</w:t>
      </w:r>
    </w:p>
    <w:p w14:paraId="58551233" w14:textId="4197DA01" w:rsidR="00A124B0" w:rsidRDefault="00A124B0" w:rsidP="00A124B0">
      <w:pPr>
        <w:rPr>
          <w:lang w:val="es-AR"/>
        </w:rPr>
      </w:pPr>
      <w:r>
        <w:rPr>
          <w:lang w:val="es-AR"/>
        </w:rPr>
        <w:t xml:space="preserve">El sitio de GitHub es un sitio que nos otorga una herramienta de trabajo colaborativo, es el sitio que vamos a utilizar en la cátedra de Técnicas y Herramientas Modernas para </w:t>
      </w:r>
      <w:r w:rsidR="00D35225">
        <w:rPr>
          <w:lang w:val="es-AR"/>
        </w:rPr>
        <w:t xml:space="preserve">desarrollar y evaluar los trabajos prácticos. </w:t>
      </w:r>
    </w:p>
    <w:p w14:paraId="201379E4" w14:textId="1BFCC938" w:rsidR="00D35225" w:rsidRPr="00A124B0" w:rsidRDefault="00D35225" w:rsidP="00A124B0">
      <w:pPr>
        <w:rPr>
          <w:lang w:val="es-AR"/>
        </w:rPr>
      </w:pPr>
      <w:r>
        <w:rPr>
          <w:lang w:val="es-AR"/>
        </w:rPr>
        <w:t>Para hacerlo crea</w:t>
      </w:r>
      <w:r w:rsidR="004275A2">
        <w:rPr>
          <w:lang w:val="es-AR"/>
        </w:rPr>
        <w:t xml:space="preserve">mos una cuenta e invitamos a los miembros del grupo que formamos </w:t>
      </w:r>
      <w:r w:rsidR="00E73609">
        <w:rPr>
          <w:lang w:val="es-AR"/>
        </w:rPr>
        <w:t xml:space="preserve">a través de los </w:t>
      </w:r>
      <w:proofErr w:type="gramStart"/>
      <w:r w:rsidR="00E73609">
        <w:rPr>
          <w:lang w:val="es-AR"/>
        </w:rPr>
        <w:t>respectivos mail</w:t>
      </w:r>
      <w:proofErr w:type="gramEnd"/>
      <w:r w:rsidR="00E73609">
        <w:rPr>
          <w:lang w:val="es-AR"/>
        </w:rPr>
        <w:t xml:space="preserve"> de cada miembro y los mails de los profesores.</w:t>
      </w:r>
    </w:p>
    <w:p w14:paraId="59723C14" w14:textId="77777777" w:rsidR="00F924A2" w:rsidRPr="00F924A2" w:rsidRDefault="00F924A2" w:rsidP="00F924A2">
      <w:pPr>
        <w:rPr>
          <w:lang w:val="es-AR"/>
        </w:rPr>
      </w:pPr>
    </w:p>
    <w:p w14:paraId="3EC36CC8" w14:textId="31013E62" w:rsidR="00586F1D" w:rsidRDefault="00586F1D" w:rsidP="00586F1D">
      <w:pPr>
        <w:pStyle w:val="heading1"/>
        <w:rPr>
          <w:lang w:val="es-AR"/>
        </w:rPr>
      </w:pPr>
      <w:r>
        <w:rPr>
          <w:lang w:val="es-AR"/>
        </w:rPr>
        <w:t>Plantillas de la cátedra en Word</w:t>
      </w:r>
      <w:r w:rsidR="00B1593E">
        <w:rPr>
          <w:lang w:val="es-AR"/>
        </w:rPr>
        <w:t>:</w:t>
      </w:r>
    </w:p>
    <w:p w14:paraId="28C1A08D" w14:textId="79494900" w:rsidR="00E73609" w:rsidRPr="00E73609" w:rsidRDefault="00E73609" w:rsidP="00E73609">
      <w:pPr>
        <w:rPr>
          <w:lang w:val="es-AR"/>
        </w:rPr>
      </w:pPr>
      <w:r>
        <w:rPr>
          <w:lang w:val="es-AR"/>
        </w:rPr>
        <w:t xml:space="preserve">Finalmente vimos las plantillas que estaban subidas al sitio de la cátedra </w:t>
      </w:r>
      <w:r w:rsidR="00C11E1D">
        <w:rPr>
          <w:lang w:val="es-AR"/>
        </w:rPr>
        <w:t>que tienen el formato</w:t>
      </w:r>
      <w:r w:rsidR="0023229C">
        <w:rPr>
          <w:lang w:val="es-AR"/>
        </w:rPr>
        <w:t xml:space="preserve"> adecuado para utilizar en los</w:t>
      </w:r>
      <w:r w:rsidR="007E7867">
        <w:rPr>
          <w:lang w:val="es-AR"/>
        </w:rPr>
        <w:t xml:space="preserve"> currículums que subamos a páginas como LinkedIn, la ventaja de este tipo de plantillas es que la página detecta el formato y </w:t>
      </w:r>
      <w:proofErr w:type="gramStart"/>
      <w:r w:rsidR="007E7867">
        <w:rPr>
          <w:lang w:val="es-AR"/>
        </w:rPr>
        <w:t>le</w:t>
      </w:r>
      <w:proofErr w:type="gramEnd"/>
      <w:r w:rsidR="007E7867">
        <w:rPr>
          <w:lang w:val="es-AR"/>
        </w:rPr>
        <w:t xml:space="preserve"> da visibilidad a nuestros archivos.</w:t>
      </w:r>
    </w:p>
    <w:sectPr w:rsidR="00E73609" w:rsidRPr="00E73609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69E2" w14:textId="77777777" w:rsidR="00897A8F" w:rsidRDefault="00897A8F">
      <w:r>
        <w:separator/>
      </w:r>
    </w:p>
  </w:endnote>
  <w:endnote w:type="continuationSeparator" w:id="0">
    <w:p w14:paraId="55F797EA" w14:textId="77777777" w:rsidR="00897A8F" w:rsidRDefault="0089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11A7" w14:textId="77777777" w:rsidR="00897A8F" w:rsidRDefault="00897A8F" w:rsidP="009A40EA">
      <w:r>
        <w:separator/>
      </w:r>
    </w:p>
  </w:footnote>
  <w:footnote w:type="continuationSeparator" w:id="0">
    <w:p w14:paraId="0E2DE9BE" w14:textId="77777777" w:rsidR="00897A8F" w:rsidRPr="009A40EA" w:rsidRDefault="00897A8F" w:rsidP="009A40EA">
      <w:r>
        <w:separator/>
      </w:r>
    </w:p>
  </w:footnote>
  <w:footnote w:type="continuationNotice" w:id="1">
    <w:p w14:paraId="74EFDEAF" w14:textId="77777777" w:rsidR="00897A8F" w:rsidRPr="00C26F77" w:rsidRDefault="00897A8F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 w16cid:durableId="999043254">
    <w:abstractNumId w:val="10"/>
  </w:num>
  <w:num w:numId="2" w16cid:durableId="1925144220">
    <w:abstractNumId w:val="9"/>
  </w:num>
  <w:num w:numId="3" w16cid:durableId="1186675734">
    <w:abstractNumId w:val="11"/>
  </w:num>
  <w:num w:numId="4" w16cid:durableId="1341616685">
    <w:abstractNumId w:val="5"/>
  </w:num>
  <w:num w:numId="5" w16cid:durableId="197009083">
    <w:abstractNumId w:val="4"/>
  </w:num>
  <w:num w:numId="6" w16cid:durableId="378093374">
    <w:abstractNumId w:val="7"/>
  </w:num>
  <w:num w:numId="7" w16cid:durableId="1817213102">
    <w:abstractNumId w:val="8"/>
  </w:num>
  <w:num w:numId="8" w16cid:durableId="2119256443">
    <w:abstractNumId w:val="7"/>
  </w:num>
  <w:num w:numId="9" w16cid:durableId="714306540">
    <w:abstractNumId w:val="6"/>
  </w:num>
  <w:num w:numId="10" w16cid:durableId="17125298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1547156">
    <w:abstractNumId w:val="3"/>
  </w:num>
  <w:num w:numId="12" w16cid:durableId="1478692017">
    <w:abstractNumId w:val="2"/>
  </w:num>
  <w:num w:numId="13" w16cid:durableId="656767851">
    <w:abstractNumId w:val="1"/>
  </w:num>
  <w:num w:numId="14" w16cid:durableId="484205206">
    <w:abstractNumId w:val="0"/>
  </w:num>
  <w:num w:numId="15" w16cid:durableId="19213274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8585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0118038">
    <w:abstractNumId w:val="6"/>
  </w:num>
  <w:num w:numId="18" w16cid:durableId="13495300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575449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50938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AR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3D45"/>
    <w:rsid w:val="0000048D"/>
    <w:rsid w:val="000110D3"/>
    <w:rsid w:val="000209FE"/>
    <w:rsid w:val="000310FD"/>
    <w:rsid w:val="00035058"/>
    <w:rsid w:val="00044B21"/>
    <w:rsid w:val="00052B81"/>
    <w:rsid w:val="00083617"/>
    <w:rsid w:val="000A178F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C2809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3229C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31D1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63B8"/>
    <w:rsid w:val="003D75EF"/>
    <w:rsid w:val="003E18D7"/>
    <w:rsid w:val="003F00C7"/>
    <w:rsid w:val="003F423B"/>
    <w:rsid w:val="00410277"/>
    <w:rsid w:val="0041449A"/>
    <w:rsid w:val="004260AE"/>
    <w:rsid w:val="004275A2"/>
    <w:rsid w:val="00434415"/>
    <w:rsid w:val="0044743E"/>
    <w:rsid w:val="00461E3B"/>
    <w:rsid w:val="00485835"/>
    <w:rsid w:val="00495C43"/>
    <w:rsid w:val="004C13F4"/>
    <w:rsid w:val="004E42EA"/>
    <w:rsid w:val="004E700A"/>
    <w:rsid w:val="004F4A36"/>
    <w:rsid w:val="005133EA"/>
    <w:rsid w:val="00531EEA"/>
    <w:rsid w:val="00544CE9"/>
    <w:rsid w:val="00550530"/>
    <w:rsid w:val="0058168B"/>
    <w:rsid w:val="00586F1D"/>
    <w:rsid w:val="00590615"/>
    <w:rsid w:val="005935A4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03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11D5"/>
    <w:rsid w:val="0073504E"/>
    <w:rsid w:val="00735A1D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7D67B9"/>
    <w:rsid w:val="007E7867"/>
    <w:rsid w:val="008031D5"/>
    <w:rsid w:val="008108FB"/>
    <w:rsid w:val="00821AE6"/>
    <w:rsid w:val="008741EE"/>
    <w:rsid w:val="008808E2"/>
    <w:rsid w:val="0088376F"/>
    <w:rsid w:val="0089088C"/>
    <w:rsid w:val="00897A8F"/>
    <w:rsid w:val="008B1227"/>
    <w:rsid w:val="008D1F3F"/>
    <w:rsid w:val="008E0FF2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5135A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124B0"/>
    <w:rsid w:val="00A240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93E"/>
    <w:rsid w:val="00B15BB0"/>
    <w:rsid w:val="00B26C8D"/>
    <w:rsid w:val="00BA16DB"/>
    <w:rsid w:val="00BB5FF6"/>
    <w:rsid w:val="00BC1154"/>
    <w:rsid w:val="00BE2CCB"/>
    <w:rsid w:val="00BE7D5D"/>
    <w:rsid w:val="00C025D3"/>
    <w:rsid w:val="00C11E1D"/>
    <w:rsid w:val="00C12725"/>
    <w:rsid w:val="00C2543E"/>
    <w:rsid w:val="00C26F77"/>
    <w:rsid w:val="00C40DC7"/>
    <w:rsid w:val="00C431E2"/>
    <w:rsid w:val="00C51D78"/>
    <w:rsid w:val="00C578FE"/>
    <w:rsid w:val="00C6435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35225"/>
    <w:rsid w:val="00D41E65"/>
    <w:rsid w:val="00D4296A"/>
    <w:rsid w:val="00D43CEC"/>
    <w:rsid w:val="00D5319D"/>
    <w:rsid w:val="00D53D56"/>
    <w:rsid w:val="00D91CF8"/>
    <w:rsid w:val="00DC1C6F"/>
    <w:rsid w:val="00DD4D7F"/>
    <w:rsid w:val="00DE4E66"/>
    <w:rsid w:val="00E06313"/>
    <w:rsid w:val="00E16AD0"/>
    <w:rsid w:val="00E258AE"/>
    <w:rsid w:val="00E7224F"/>
    <w:rsid w:val="00E73609"/>
    <w:rsid w:val="00E8179F"/>
    <w:rsid w:val="00E84A60"/>
    <w:rsid w:val="00E95241"/>
    <w:rsid w:val="00E974CB"/>
    <w:rsid w:val="00EC4BB7"/>
    <w:rsid w:val="00EE0EB6"/>
    <w:rsid w:val="00EF7699"/>
    <w:rsid w:val="00F13A13"/>
    <w:rsid w:val="00F3059F"/>
    <w:rsid w:val="00F30965"/>
    <w:rsid w:val="00F3698F"/>
    <w:rsid w:val="00F43D45"/>
    <w:rsid w:val="00F4401D"/>
    <w:rsid w:val="00F45D32"/>
    <w:rsid w:val="00F523E6"/>
    <w:rsid w:val="00F924A2"/>
    <w:rsid w:val="00FA14AA"/>
    <w:rsid w:val="00FC2854"/>
    <w:rsid w:val="00FC6C48"/>
    <w:rsid w:val="00FE26FD"/>
    <w:rsid w:val="00FF2B70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0C4C78F0"/>
  <w15:chartTrackingRefBased/>
  <w15:docId w15:val="{E14914E5-C840-4AFD-8A40-72BE99A6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styleId="Mencinsinresolver">
    <w:name w:val="Unresolved Mention"/>
    <w:uiPriority w:val="99"/>
    <w:semiHidden/>
    <w:unhideWhenUsed/>
    <w:rsid w:val="00F43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inaguillermo@gmail.com" TargetMode="External"/><Relationship Id="rId13" Type="http://schemas.openxmlformats.org/officeDocument/2006/relationships/hyperlink" Target="https://www.w3.org/TR/html4/index/ele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rrodriguez15@gmail.com" TargetMode="External"/><Relationship Id="rId12" Type="http://schemas.openxmlformats.org/officeDocument/2006/relationships/hyperlink" Target="file:///C: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nzot0800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/" TargetMode="External"/><Relationship Id="rId10" Type="http://schemas.openxmlformats.org/officeDocument/2006/relationships/hyperlink" Target="mailto:francosantilli4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cossantiagoh2@gmail.com" TargetMode="Externa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valdo\Download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0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Osvaldo</dc:creator>
  <cp:keywords/>
  <dc:description/>
  <cp:lastModifiedBy>Fer Rodriguez</cp:lastModifiedBy>
  <cp:revision>2</cp:revision>
  <cp:lastPrinted>2011-02-21T20:47:00Z</cp:lastPrinted>
  <dcterms:created xsi:type="dcterms:W3CDTF">2022-04-07T17:51:00Z</dcterms:created>
  <dcterms:modified xsi:type="dcterms:W3CDTF">2022-04-07T17:51:00Z</dcterms:modified>
</cp:coreProperties>
</file>